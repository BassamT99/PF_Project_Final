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727062" w:rsidP="00547CE4">
      <w:pPr>
        <w:pStyle w:val="Pho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D36B" w:themeFill="accent3" w:themeFillTint="99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4666906" cy="3495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914" cy="350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727062" w:rsidRDefault="00727062" w:rsidP="00C6554A">
      <w:pPr>
        <w:pStyle w:val="Title"/>
      </w:pPr>
      <w:r>
        <w:t>Getting Started With</w:t>
      </w:r>
      <w:r>
        <w:t xml:space="preserve"> </w:t>
      </w:r>
    </w:p>
    <w:p w:rsidR="00C6554A" w:rsidRDefault="00727062" w:rsidP="00C6554A">
      <w:pPr>
        <w:pStyle w:val="Title"/>
        <w:rPr>
          <w:b/>
        </w:rPr>
      </w:pPr>
      <w:r>
        <w:rPr>
          <w:b/>
        </w:rPr>
        <w:t>SCRATCH</w:t>
      </w:r>
    </w:p>
    <w:p w:rsidR="003F0286" w:rsidRPr="00727062" w:rsidRDefault="003F0286" w:rsidP="00C6554A">
      <w:pPr>
        <w:pStyle w:val="Title"/>
        <w:rPr>
          <w:b/>
        </w:rPr>
      </w:pPr>
    </w:p>
    <w:p w:rsidR="00C6554A" w:rsidRPr="003F0286" w:rsidRDefault="00727062" w:rsidP="00C6554A">
      <w:pPr>
        <w:pStyle w:val="Subtitle"/>
        <w:rPr>
          <w:sz w:val="32"/>
        </w:rPr>
      </w:pPr>
      <w:r w:rsidRPr="003F0286">
        <w:rPr>
          <w:sz w:val="32"/>
        </w:rPr>
        <w:t>uSER MANUAL</w:t>
      </w:r>
    </w:p>
    <w:p w:rsidR="003F0286" w:rsidRDefault="003F0286" w:rsidP="00C6554A">
      <w:pPr>
        <w:pStyle w:val="Subtitle"/>
      </w:pPr>
    </w:p>
    <w:p w:rsidR="003F0286" w:rsidRPr="00D5413C" w:rsidRDefault="003F0286" w:rsidP="003F0286">
      <w:pPr>
        <w:pStyle w:val="Subtitle"/>
        <w:jc w:val="both"/>
      </w:pPr>
    </w:p>
    <w:p w:rsidR="003F0286" w:rsidRDefault="00727062" w:rsidP="003F0286">
      <w:pPr>
        <w:pStyle w:val="ContactInfo"/>
        <w:numPr>
          <w:ilvl w:val="0"/>
          <w:numId w:val="19"/>
        </w:numPr>
        <w:jc w:val="both"/>
        <w:rPr>
          <w:sz w:val="24"/>
        </w:rPr>
      </w:pPr>
      <w:r w:rsidRPr="003F0286">
        <w:rPr>
          <w:sz w:val="24"/>
        </w:rPr>
        <w:t>Mubeen Siddiqui</w:t>
      </w:r>
      <w:r w:rsidR="003F0286">
        <w:rPr>
          <w:sz w:val="24"/>
        </w:rPr>
        <w:t>(19K-</w:t>
      </w:r>
      <w:r w:rsidR="00E85B45">
        <w:rPr>
          <w:sz w:val="24"/>
        </w:rPr>
        <w:t>1276</w:t>
      </w:r>
      <w:bookmarkStart w:id="5" w:name="_GoBack"/>
      <w:bookmarkEnd w:id="5"/>
      <w:r w:rsidR="003F0286">
        <w:rPr>
          <w:sz w:val="24"/>
        </w:rPr>
        <w:t>)</w:t>
      </w:r>
    </w:p>
    <w:p w:rsidR="003F0286" w:rsidRDefault="003F0286" w:rsidP="003F0286">
      <w:pPr>
        <w:pStyle w:val="ContactInfo"/>
        <w:numPr>
          <w:ilvl w:val="0"/>
          <w:numId w:val="19"/>
        </w:numPr>
        <w:jc w:val="both"/>
        <w:rPr>
          <w:sz w:val="24"/>
        </w:rPr>
      </w:pPr>
      <w:r w:rsidRPr="003F0286">
        <w:rPr>
          <w:sz w:val="24"/>
        </w:rPr>
        <w:t>Bassam Tariq</w:t>
      </w:r>
      <w:r>
        <w:rPr>
          <w:sz w:val="24"/>
        </w:rPr>
        <w:t>(19K-0152)</w:t>
      </w:r>
    </w:p>
    <w:p w:rsidR="00C6554A" w:rsidRPr="003F0286" w:rsidRDefault="00727062" w:rsidP="003F0286">
      <w:pPr>
        <w:pStyle w:val="ContactInfo"/>
        <w:numPr>
          <w:ilvl w:val="0"/>
          <w:numId w:val="19"/>
        </w:numPr>
        <w:jc w:val="both"/>
        <w:rPr>
          <w:sz w:val="24"/>
        </w:rPr>
      </w:pPr>
      <w:r w:rsidRPr="003F0286">
        <w:rPr>
          <w:sz w:val="24"/>
        </w:rPr>
        <w:t>Ahmed Raza</w:t>
      </w:r>
      <w:r w:rsidR="003F0286">
        <w:rPr>
          <w:sz w:val="24"/>
        </w:rPr>
        <w:t>(19K-0134)</w:t>
      </w:r>
      <w:r w:rsidR="00C6554A" w:rsidRPr="003F0286">
        <w:rPr>
          <w:sz w:val="24"/>
        </w:rPr>
        <w:br w:type="page"/>
      </w:r>
    </w:p>
    <w:p w:rsidR="00C6554A" w:rsidRPr="009E05DF" w:rsidRDefault="00727062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 w:rsidRPr="009E05DF">
        <w:rPr>
          <w:sz w:val="40"/>
        </w:rPr>
        <w:lastRenderedPageBreak/>
        <w:t>GETTING STARTED</w:t>
      </w:r>
    </w:p>
    <w:p w:rsidR="009E05DF" w:rsidRPr="009E05DF" w:rsidRDefault="009E05DF" w:rsidP="009E05DF">
      <w:pPr>
        <w:pStyle w:val="ListParagraph"/>
        <w:numPr>
          <w:ilvl w:val="0"/>
          <w:numId w:val="17"/>
        </w:numPr>
        <w:rPr>
          <w:sz w:val="28"/>
        </w:rPr>
      </w:pPr>
      <w:r w:rsidRPr="009E05DF">
        <w:rPr>
          <w:b/>
          <w:sz w:val="28"/>
        </w:rPr>
        <w:t>SCRATCH</w:t>
      </w:r>
      <w:r w:rsidRPr="009E05DF">
        <w:rPr>
          <w:sz w:val="28"/>
        </w:rPr>
        <w:t xml:space="preserve"> is a programming language that lets you create</w:t>
      </w:r>
      <w:r w:rsidRPr="009E05DF">
        <w:rPr>
          <w:sz w:val="28"/>
        </w:rPr>
        <w:t xml:space="preserve"> </w:t>
      </w:r>
      <w:r w:rsidRPr="009E05DF">
        <w:rPr>
          <w:sz w:val="28"/>
        </w:rPr>
        <w:t>your own interactive stories, animations, games, music, and art</w:t>
      </w:r>
    </w:p>
    <w:p w:rsidR="00C6554A" w:rsidRPr="009E05DF" w:rsidRDefault="00727062" w:rsidP="00727062">
      <w:pPr>
        <w:pStyle w:val="Heading2"/>
        <w:jc w:val="center"/>
        <w:rPr>
          <w:sz w:val="32"/>
        </w:rPr>
      </w:pPr>
      <w:r w:rsidRPr="009E05DF">
        <w:rPr>
          <w:noProof/>
          <w:sz w:val="32"/>
        </w:rPr>
        <w:drawing>
          <wp:inline distT="0" distB="0" distL="0" distR="0" wp14:anchorId="459C4B65" wp14:editId="23BF0B26">
            <wp:extent cx="4619625" cy="3184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402" cy="31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62" w:rsidRPr="009E05DF" w:rsidRDefault="00727062" w:rsidP="00727062">
      <w:pPr>
        <w:rPr>
          <w:sz w:val="28"/>
        </w:rPr>
      </w:pPr>
    </w:p>
    <w:p w:rsidR="002C74C0" w:rsidRPr="009E05DF" w:rsidRDefault="00727062" w:rsidP="009E05DF">
      <w:pPr>
        <w:pStyle w:val="ListParagraph"/>
        <w:numPr>
          <w:ilvl w:val="0"/>
          <w:numId w:val="16"/>
        </w:numPr>
        <w:rPr>
          <w:sz w:val="28"/>
        </w:rPr>
      </w:pPr>
      <w:r w:rsidRPr="009E05DF">
        <w:rPr>
          <w:sz w:val="28"/>
        </w:rPr>
        <w:t xml:space="preserve">This guide shows you how to make a project in </w:t>
      </w:r>
      <w:r w:rsidRPr="009E05DF">
        <w:rPr>
          <w:b/>
          <w:sz w:val="28"/>
        </w:rPr>
        <w:t>SCRATCH</w:t>
      </w:r>
    </w:p>
    <w:p w:rsidR="009E05DF" w:rsidRDefault="009E05DF" w:rsidP="009E05DF">
      <w:pPr>
        <w:rPr>
          <w:sz w:val="28"/>
        </w:rPr>
      </w:pPr>
    </w:p>
    <w:p w:rsidR="009E05DF" w:rsidRDefault="009E05DF" w:rsidP="009E05DF">
      <w:pPr>
        <w:rPr>
          <w:sz w:val="28"/>
        </w:rPr>
      </w:pPr>
      <w:r>
        <w:rPr>
          <w:noProof/>
        </w:rPr>
        <w:drawing>
          <wp:inline distT="0" distB="0" distL="0" distR="0" wp14:anchorId="11CC2F55" wp14:editId="026C5233">
            <wp:extent cx="22669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DF" w:rsidRDefault="009E05DF" w:rsidP="009E05DF">
      <w:pPr>
        <w:rPr>
          <w:sz w:val="28"/>
        </w:rPr>
      </w:pPr>
      <w:r w:rsidRPr="009E05DF">
        <w:rPr>
          <w:sz w:val="28"/>
        </w:rPr>
        <w:t>To start a new project</w:t>
      </w:r>
      <w:r>
        <w:rPr>
          <w:sz w:val="28"/>
        </w:rPr>
        <w:t xml:space="preserve"> online</w:t>
      </w:r>
      <w:r w:rsidRPr="009E05DF">
        <w:rPr>
          <w:sz w:val="28"/>
        </w:rPr>
        <w:t>, go to</w:t>
      </w:r>
      <w:r>
        <w:rPr>
          <w:sz w:val="28"/>
        </w:rPr>
        <w:t xml:space="preserve"> </w:t>
      </w:r>
      <w:r w:rsidRPr="009E05DF">
        <w:rPr>
          <w:sz w:val="28"/>
        </w:rPr>
        <w:t xml:space="preserve">SCRATCH </w:t>
      </w:r>
      <w:r>
        <w:rPr>
          <w:sz w:val="28"/>
        </w:rPr>
        <w:t xml:space="preserve">ONLINE </w:t>
      </w:r>
      <w:r w:rsidRPr="009E05DF">
        <w:rPr>
          <w:sz w:val="28"/>
        </w:rPr>
        <w:t xml:space="preserve">and click </w:t>
      </w:r>
      <w:r w:rsidRPr="009E05DF">
        <w:rPr>
          <w:b/>
          <w:sz w:val="28"/>
        </w:rPr>
        <w:t>Create</w:t>
      </w:r>
      <w:r w:rsidRPr="009E05DF">
        <w:rPr>
          <w:sz w:val="28"/>
        </w:rPr>
        <w:t>.</w:t>
      </w:r>
      <w:r w:rsidRPr="009E05DF">
        <w:rPr>
          <w:sz w:val="28"/>
        </w:rPr>
        <w:cr/>
      </w:r>
    </w:p>
    <w:p w:rsidR="009E05DF" w:rsidRDefault="009E05DF" w:rsidP="009E05DF">
      <w:pPr>
        <w:rPr>
          <w:sz w:val="28"/>
        </w:rPr>
      </w:pPr>
      <w:r>
        <w:rPr>
          <w:noProof/>
        </w:rPr>
        <w:drawing>
          <wp:inline distT="0" distB="0" distL="0" distR="0" wp14:anchorId="500F45B3" wp14:editId="270D1696">
            <wp:extent cx="8858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DF" w:rsidRDefault="009E05DF" w:rsidP="009E05DF">
      <w:pPr>
        <w:rPr>
          <w:sz w:val="28"/>
        </w:rPr>
      </w:pPr>
      <w:r w:rsidRPr="009E05DF">
        <w:rPr>
          <w:sz w:val="28"/>
        </w:rPr>
        <w:t>If you have a SCRATCH account,</w:t>
      </w:r>
      <w:r>
        <w:rPr>
          <w:sz w:val="28"/>
        </w:rPr>
        <w:t xml:space="preserve"> </w:t>
      </w:r>
      <w:r w:rsidRPr="009E05DF">
        <w:rPr>
          <w:sz w:val="28"/>
        </w:rPr>
        <w:t>sign in so your project saves.</w:t>
      </w:r>
    </w:p>
    <w:p w:rsidR="009E05DF" w:rsidRDefault="009E05DF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>
        <w:rPr>
          <w:sz w:val="40"/>
        </w:rPr>
        <w:lastRenderedPageBreak/>
        <w:t>START MOVING</w:t>
      </w:r>
    </w:p>
    <w:p w:rsidR="009E05DF" w:rsidRDefault="009E05DF" w:rsidP="009E05DF">
      <w:pPr>
        <w:jc w:val="center"/>
      </w:pPr>
      <w:r>
        <w:rPr>
          <w:noProof/>
        </w:rPr>
        <w:drawing>
          <wp:inline distT="0" distB="0" distL="0" distR="0" wp14:anchorId="712E3FAA" wp14:editId="64E2793E">
            <wp:extent cx="5000625" cy="3113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059" cy="31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DF" w:rsidRDefault="009E05DF" w:rsidP="009E05DF">
      <w:pPr>
        <w:jc w:val="center"/>
        <w:rPr>
          <w:sz w:val="28"/>
        </w:rPr>
      </w:pPr>
      <w:r w:rsidRPr="009E05DF">
        <w:rPr>
          <w:sz w:val="28"/>
        </w:rPr>
        <w:t xml:space="preserve">Drag a </w:t>
      </w:r>
      <w:r w:rsidRPr="009E05DF">
        <w:rPr>
          <w:b/>
          <w:sz w:val="28"/>
        </w:rPr>
        <w:t>MOVE</w:t>
      </w:r>
      <w:r w:rsidRPr="009E05DF">
        <w:rPr>
          <w:sz w:val="28"/>
        </w:rPr>
        <w:t xml:space="preserve"> block into the </w:t>
      </w:r>
      <w:r w:rsidRPr="009E05DF">
        <w:rPr>
          <w:b/>
          <w:sz w:val="28"/>
        </w:rPr>
        <w:t>Scripts</w:t>
      </w:r>
      <w:r w:rsidRPr="009E05DF">
        <w:rPr>
          <w:sz w:val="28"/>
        </w:rPr>
        <w:t xml:space="preserve"> area</w:t>
      </w:r>
    </w:p>
    <w:p w:rsidR="009E05DF" w:rsidRDefault="009E05DF" w:rsidP="009E05DF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2624EBE" wp14:editId="308F2F5F">
            <wp:extent cx="4741751" cy="28384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94" cy="28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DF" w:rsidRDefault="009E05DF" w:rsidP="009E05DF">
      <w:pPr>
        <w:jc w:val="center"/>
        <w:rPr>
          <w:sz w:val="28"/>
        </w:rPr>
      </w:pPr>
      <w:r w:rsidRPr="009E05DF">
        <w:rPr>
          <w:sz w:val="28"/>
        </w:rPr>
        <w:t>Click on the block to make the cat move.</w:t>
      </w:r>
    </w:p>
    <w:p w:rsidR="009E05DF" w:rsidRDefault="009E05DF" w:rsidP="009E05DF">
      <w:pPr>
        <w:jc w:val="center"/>
        <w:rPr>
          <w:sz w:val="28"/>
        </w:rPr>
      </w:pPr>
    </w:p>
    <w:p w:rsidR="009E05DF" w:rsidRDefault="009E05DF" w:rsidP="009E05DF">
      <w:pPr>
        <w:jc w:val="center"/>
        <w:rPr>
          <w:sz w:val="28"/>
        </w:rPr>
      </w:pPr>
    </w:p>
    <w:p w:rsidR="009E05DF" w:rsidRDefault="009E05DF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>
        <w:rPr>
          <w:sz w:val="40"/>
        </w:rPr>
        <w:lastRenderedPageBreak/>
        <w:t>ADD A SOUND</w:t>
      </w:r>
    </w:p>
    <w:p w:rsidR="009E05DF" w:rsidRDefault="009E05DF" w:rsidP="009E05DF">
      <w:pPr>
        <w:jc w:val="center"/>
      </w:pPr>
      <w:r>
        <w:rPr>
          <w:noProof/>
        </w:rPr>
        <w:drawing>
          <wp:inline distT="0" distB="0" distL="0" distR="0" wp14:anchorId="2BC06ECA" wp14:editId="4FFB358B">
            <wp:extent cx="486727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DF" w:rsidRDefault="009E05DF" w:rsidP="009E05DF">
      <w:pPr>
        <w:jc w:val="center"/>
        <w:rPr>
          <w:sz w:val="28"/>
        </w:rPr>
      </w:pPr>
      <w:r w:rsidRPr="009E05DF">
        <w:rPr>
          <w:sz w:val="28"/>
        </w:rPr>
        <w:t xml:space="preserve">Drag out a </w:t>
      </w:r>
      <w:r w:rsidRPr="009E05DF">
        <w:rPr>
          <w:b/>
          <w:sz w:val="28"/>
        </w:rPr>
        <w:t>PLAY DRUM</w:t>
      </w:r>
      <w:r w:rsidRPr="009E05DF">
        <w:rPr>
          <w:sz w:val="28"/>
        </w:rPr>
        <w:t xml:space="preserve"> and snap it onto the </w:t>
      </w:r>
      <w:r w:rsidRPr="009E05DF">
        <w:rPr>
          <w:b/>
          <w:sz w:val="28"/>
        </w:rPr>
        <w:t>MOVE</w:t>
      </w:r>
      <w:r w:rsidRPr="009E05DF">
        <w:rPr>
          <w:sz w:val="28"/>
        </w:rPr>
        <w:t xml:space="preserve"> block.</w:t>
      </w:r>
    </w:p>
    <w:p w:rsidR="009E05DF" w:rsidRDefault="009E05DF" w:rsidP="009E05DF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EBAB081" wp14:editId="038BD331">
            <wp:extent cx="2044074" cy="724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996" cy="7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6D" w:rsidRDefault="00675D6D" w:rsidP="009E05DF">
      <w:pPr>
        <w:jc w:val="center"/>
        <w:rPr>
          <w:sz w:val="28"/>
        </w:rPr>
      </w:pPr>
      <w:r w:rsidRPr="00675D6D">
        <w:rPr>
          <w:sz w:val="28"/>
        </w:rPr>
        <w:t xml:space="preserve">Click and listen. </w:t>
      </w:r>
    </w:p>
    <w:p w:rsidR="009E05DF" w:rsidRDefault="00675D6D" w:rsidP="009E05DF">
      <w:pPr>
        <w:jc w:val="center"/>
        <w:rPr>
          <w:i/>
          <w:sz w:val="28"/>
        </w:rPr>
      </w:pPr>
      <w:r w:rsidRPr="00675D6D">
        <w:rPr>
          <w:i/>
          <w:sz w:val="28"/>
        </w:rPr>
        <w:t>If you can’t hear it, check that the sound on your computer is on.</w:t>
      </w:r>
    </w:p>
    <w:p w:rsidR="00675D6D" w:rsidRDefault="00675D6D" w:rsidP="009E05DF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3A44ED3D" wp14:editId="369AF90D">
            <wp:extent cx="18097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6D" w:rsidRPr="00675D6D" w:rsidRDefault="00675D6D" w:rsidP="009E05DF">
      <w:pPr>
        <w:jc w:val="center"/>
        <w:rPr>
          <w:sz w:val="44"/>
        </w:rPr>
      </w:pPr>
      <w:r w:rsidRPr="00675D6D">
        <w:rPr>
          <w:sz w:val="28"/>
        </w:rPr>
        <w:t>You can choose different drums from the pull-down menu.</w:t>
      </w:r>
    </w:p>
    <w:p w:rsidR="009E05DF" w:rsidRDefault="009E05DF" w:rsidP="009E05DF">
      <w:pPr>
        <w:jc w:val="center"/>
        <w:rPr>
          <w:sz w:val="36"/>
        </w:rPr>
      </w:pPr>
    </w:p>
    <w:p w:rsidR="00675D6D" w:rsidRDefault="00675D6D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>
        <w:rPr>
          <w:sz w:val="40"/>
        </w:rPr>
        <w:lastRenderedPageBreak/>
        <w:t>LOOPS (REPETITION)</w:t>
      </w:r>
    </w:p>
    <w:p w:rsidR="00675D6D" w:rsidRDefault="00675D6D" w:rsidP="00675D6D">
      <w:pPr>
        <w:jc w:val="center"/>
      </w:pPr>
      <w:r>
        <w:rPr>
          <w:noProof/>
        </w:rPr>
        <w:drawing>
          <wp:inline distT="0" distB="0" distL="0" distR="0" wp14:anchorId="5704A290" wp14:editId="23C33C2B">
            <wp:extent cx="4779034" cy="2873345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613" cy="28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6D" w:rsidRDefault="00675D6D" w:rsidP="00675D6D">
      <w:pPr>
        <w:spacing w:line="240" w:lineRule="auto"/>
        <w:jc w:val="both"/>
        <w:rPr>
          <w:sz w:val="28"/>
        </w:rPr>
      </w:pPr>
      <w:r w:rsidRPr="00675D6D">
        <w:rPr>
          <w:sz w:val="28"/>
        </w:rPr>
        <w:t xml:space="preserve">Drag out a </w:t>
      </w:r>
      <w:r w:rsidRPr="00675D6D">
        <w:rPr>
          <w:b/>
          <w:sz w:val="28"/>
        </w:rPr>
        <w:t>REPEAT</w:t>
      </w:r>
      <w:r w:rsidRPr="00675D6D">
        <w:rPr>
          <w:sz w:val="28"/>
        </w:rPr>
        <w:t xml:space="preserve"> block and drop it on top of the stack. </w:t>
      </w:r>
    </w:p>
    <w:p w:rsidR="00675D6D" w:rsidRDefault="00675D6D" w:rsidP="00675D6D">
      <w:pPr>
        <w:spacing w:line="240" w:lineRule="auto"/>
        <w:jc w:val="both"/>
        <w:rPr>
          <w:sz w:val="28"/>
        </w:rPr>
      </w:pPr>
      <w:r w:rsidRPr="00675D6D">
        <w:rPr>
          <w:sz w:val="28"/>
        </w:rPr>
        <w:t>You want th</w:t>
      </w:r>
      <w:r>
        <w:rPr>
          <w:sz w:val="28"/>
        </w:rPr>
        <w:t xml:space="preserve">e </w:t>
      </w:r>
      <w:r w:rsidRPr="00675D6D">
        <w:rPr>
          <w:sz w:val="28"/>
        </w:rPr>
        <w:t xml:space="preserve">mouth of the </w:t>
      </w:r>
      <w:r w:rsidRPr="00675D6D">
        <w:rPr>
          <w:b/>
          <w:sz w:val="28"/>
        </w:rPr>
        <w:t>REPEAT</w:t>
      </w:r>
      <w:r w:rsidRPr="00675D6D">
        <w:rPr>
          <w:sz w:val="28"/>
        </w:rPr>
        <w:t xml:space="preserve"> to wrap around the other blocks. </w:t>
      </w:r>
    </w:p>
    <w:p w:rsidR="00675D6D" w:rsidRDefault="00675D6D" w:rsidP="00675D6D">
      <w:pPr>
        <w:jc w:val="both"/>
        <w:rPr>
          <w:i/>
          <w:sz w:val="28"/>
        </w:rPr>
      </w:pPr>
      <w:r w:rsidRPr="00675D6D">
        <w:rPr>
          <w:i/>
          <w:sz w:val="28"/>
        </w:rPr>
        <w:t>To drag a stack, pick it up from the top block.</w:t>
      </w:r>
    </w:p>
    <w:p w:rsidR="00675D6D" w:rsidRDefault="00675D6D" w:rsidP="00675D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6844402" wp14:editId="5A3AFA72">
            <wp:extent cx="202882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6D" w:rsidRDefault="00675D6D" w:rsidP="00675D6D">
      <w:pPr>
        <w:jc w:val="center"/>
        <w:rPr>
          <w:sz w:val="28"/>
        </w:rPr>
      </w:pPr>
      <w:r w:rsidRPr="00675D6D">
        <w:rPr>
          <w:sz w:val="28"/>
        </w:rPr>
        <w:t>You can change how many times it repeats.</w:t>
      </w:r>
    </w:p>
    <w:p w:rsidR="00675D6D" w:rsidRDefault="00675D6D" w:rsidP="00675D6D">
      <w:pPr>
        <w:jc w:val="center"/>
        <w:rPr>
          <w:sz w:val="28"/>
        </w:rPr>
      </w:pPr>
      <w:r w:rsidRPr="00675D6D">
        <w:rPr>
          <w:sz w:val="28"/>
        </w:rPr>
        <w:t>Click to run</w:t>
      </w:r>
    </w:p>
    <w:p w:rsidR="00675D6D" w:rsidRDefault="00675D6D" w:rsidP="00675D6D">
      <w:pPr>
        <w:jc w:val="center"/>
        <w:rPr>
          <w:i/>
        </w:rPr>
      </w:pPr>
      <w:r w:rsidRPr="00675D6D">
        <w:rPr>
          <w:i/>
        </w:rPr>
        <w:t>You can click on any block to run a stack.</w:t>
      </w:r>
    </w:p>
    <w:p w:rsidR="00675D6D" w:rsidRDefault="00675D6D" w:rsidP="00675D6D">
      <w:pPr>
        <w:jc w:val="center"/>
        <w:rPr>
          <w:i/>
        </w:rPr>
      </w:pPr>
    </w:p>
    <w:p w:rsidR="00675D6D" w:rsidRDefault="00675D6D" w:rsidP="00675D6D">
      <w:pPr>
        <w:jc w:val="center"/>
        <w:rPr>
          <w:i/>
        </w:rPr>
      </w:pPr>
    </w:p>
    <w:p w:rsidR="00675D6D" w:rsidRDefault="00675D6D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>
        <w:rPr>
          <w:sz w:val="40"/>
        </w:rPr>
        <w:lastRenderedPageBreak/>
        <w:t>SPEECH</w:t>
      </w:r>
    </w:p>
    <w:p w:rsidR="00675D6D" w:rsidRDefault="00675D6D" w:rsidP="00675D6D">
      <w:pPr>
        <w:jc w:val="center"/>
      </w:pPr>
      <w:r>
        <w:rPr>
          <w:noProof/>
        </w:rPr>
        <w:drawing>
          <wp:inline distT="0" distB="0" distL="0" distR="0" wp14:anchorId="1D698EE8" wp14:editId="7860B02B">
            <wp:extent cx="46005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6D" w:rsidRDefault="00675D6D" w:rsidP="00675D6D">
      <w:pPr>
        <w:jc w:val="center"/>
        <w:rPr>
          <w:sz w:val="28"/>
        </w:rPr>
      </w:pPr>
      <w:r w:rsidRPr="00675D6D">
        <w:rPr>
          <w:sz w:val="28"/>
        </w:rPr>
        <w:t xml:space="preserve">Click the </w:t>
      </w:r>
      <w:r w:rsidRPr="00675D6D">
        <w:rPr>
          <w:b/>
          <w:sz w:val="28"/>
        </w:rPr>
        <w:t>LOOKS</w:t>
      </w:r>
      <w:r w:rsidRPr="00675D6D">
        <w:rPr>
          <w:sz w:val="28"/>
        </w:rPr>
        <w:t xml:space="preserve"> category and drag out a </w:t>
      </w:r>
      <w:r w:rsidRPr="00675D6D">
        <w:rPr>
          <w:b/>
          <w:sz w:val="28"/>
        </w:rPr>
        <w:t>SAY</w:t>
      </w:r>
      <w:r w:rsidRPr="00675D6D">
        <w:rPr>
          <w:sz w:val="28"/>
        </w:rPr>
        <w:t xml:space="preserve"> block.</w:t>
      </w:r>
    </w:p>
    <w:p w:rsidR="00675D6D" w:rsidRDefault="00675D6D" w:rsidP="00675D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C398C0E" wp14:editId="23E2620C">
            <wp:extent cx="4600575" cy="2343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6D" w:rsidRDefault="00675D6D" w:rsidP="00675D6D">
      <w:pPr>
        <w:jc w:val="center"/>
        <w:rPr>
          <w:sz w:val="28"/>
        </w:rPr>
      </w:pPr>
      <w:r w:rsidRPr="00675D6D">
        <w:rPr>
          <w:sz w:val="28"/>
        </w:rPr>
        <w:t xml:space="preserve">Click inside the SAY block and type to change the words. </w:t>
      </w:r>
    </w:p>
    <w:p w:rsidR="00675D6D" w:rsidRDefault="00675D6D" w:rsidP="00675D6D">
      <w:pPr>
        <w:jc w:val="center"/>
        <w:rPr>
          <w:sz w:val="28"/>
        </w:rPr>
      </w:pPr>
      <w:r w:rsidRPr="00675D6D">
        <w:rPr>
          <w:sz w:val="28"/>
        </w:rPr>
        <w:t>Click to try it.</w:t>
      </w:r>
    </w:p>
    <w:p w:rsidR="00675D6D" w:rsidRDefault="00675D6D" w:rsidP="00675D6D">
      <w:pPr>
        <w:rPr>
          <w:sz w:val="28"/>
        </w:rPr>
      </w:pPr>
      <w:r w:rsidRPr="00675D6D">
        <w:rPr>
          <w:noProof/>
          <w:sz w:val="28"/>
        </w:rPr>
        <w:drawing>
          <wp:inline distT="0" distB="0" distL="0" distR="0" wp14:anchorId="21D18D6D" wp14:editId="10689305">
            <wp:extent cx="160972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D6D">
        <w:rPr>
          <w:sz w:val="44"/>
        </w:rPr>
        <w:tab/>
      </w:r>
      <w:r w:rsidRPr="00675D6D">
        <w:rPr>
          <w:sz w:val="28"/>
        </w:rPr>
        <w:t xml:space="preserve">Then snap the </w:t>
      </w:r>
      <w:r w:rsidRPr="00675D6D">
        <w:rPr>
          <w:b/>
          <w:sz w:val="28"/>
        </w:rPr>
        <w:t>SAY</w:t>
      </w:r>
      <w:r w:rsidRPr="00675D6D">
        <w:rPr>
          <w:sz w:val="28"/>
        </w:rPr>
        <w:t xml:space="preserve"> block on the top.</w:t>
      </w:r>
    </w:p>
    <w:p w:rsidR="00B63E86" w:rsidRDefault="00B63E86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>
        <w:rPr>
          <w:sz w:val="40"/>
        </w:rPr>
        <w:lastRenderedPageBreak/>
        <w:t>THE GREEN FLAG</w:t>
      </w:r>
    </w:p>
    <w:p w:rsidR="00B63E86" w:rsidRDefault="00B63E86" w:rsidP="00B63E86">
      <w:pPr>
        <w:jc w:val="center"/>
      </w:pPr>
      <w:r>
        <w:rPr>
          <w:noProof/>
        </w:rPr>
        <w:drawing>
          <wp:inline distT="0" distB="0" distL="0" distR="0" wp14:anchorId="1436C67C" wp14:editId="655EDF05">
            <wp:extent cx="4752975" cy="2781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86" w:rsidRDefault="00B63E86" w:rsidP="00B63E86">
      <w:pPr>
        <w:jc w:val="center"/>
      </w:pPr>
    </w:p>
    <w:p w:rsidR="00B63E86" w:rsidRDefault="00B63E86" w:rsidP="00B63E86">
      <w:pPr>
        <w:jc w:val="center"/>
        <w:rPr>
          <w:sz w:val="28"/>
        </w:rPr>
      </w:pPr>
      <w:r w:rsidRPr="00B63E86">
        <w:rPr>
          <w:sz w:val="28"/>
        </w:rPr>
        <w:t xml:space="preserve">Drag out a </w:t>
      </w:r>
      <w:r w:rsidRPr="00B63E86">
        <w:rPr>
          <w:noProof/>
          <w:sz w:val="28"/>
        </w:rPr>
        <w:drawing>
          <wp:inline distT="0" distB="0" distL="0" distR="0" wp14:anchorId="3F8314D2" wp14:editId="22CE1B4F">
            <wp:extent cx="1085850" cy="371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E86">
        <w:rPr>
          <w:sz w:val="28"/>
        </w:rPr>
        <w:t xml:space="preserve"> </w:t>
      </w:r>
      <w:r w:rsidRPr="00B63E86">
        <w:rPr>
          <w:sz w:val="28"/>
        </w:rPr>
        <w:t>block and snap it on top.</w:t>
      </w:r>
    </w:p>
    <w:p w:rsidR="00B63E86" w:rsidRPr="00B63E86" w:rsidRDefault="00B63E86" w:rsidP="00B63E86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4E2D41">
            <wp:simplePos x="0" y="0"/>
            <wp:positionH relativeFrom="column">
              <wp:posOffset>349250</wp:posOffset>
            </wp:positionH>
            <wp:positionV relativeFrom="paragraph">
              <wp:posOffset>481605</wp:posOffset>
            </wp:positionV>
            <wp:extent cx="2390775" cy="10191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38B4E6" wp14:editId="3510F9DE">
            <wp:extent cx="5486400" cy="1110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86" w:rsidRPr="00675D6D" w:rsidRDefault="00B63E86" w:rsidP="00675D6D">
      <w:pPr>
        <w:rPr>
          <w:sz w:val="44"/>
        </w:rPr>
      </w:pPr>
    </w:p>
    <w:p w:rsidR="00B63E86" w:rsidRPr="00B63E86" w:rsidRDefault="00B63E86" w:rsidP="00675D6D">
      <w:pPr>
        <w:jc w:val="center"/>
        <w:rPr>
          <w:sz w:val="28"/>
        </w:rPr>
      </w:pPr>
      <w:r w:rsidRPr="00B63E86">
        <w:rPr>
          <w:sz w:val="28"/>
        </w:rPr>
        <w:t xml:space="preserve">Whenever you click the green flag, your script will start. </w:t>
      </w:r>
    </w:p>
    <w:p w:rsidR="00675D6D" w:rsidRDefault="00B63E86" w:rsidP="00675D6D">
      <w:pPr>
        <w:jc w:val="center"/>
        <w:rPr>
          <w:sz w:val="28"/>
        </w:rPr>
      </w:pPr>
      <w:r w:rsidRPr="00B63E86">
        <w:rPr>
          <w:sz w:val="28"/>
        </w:rPr>
        <w:t xml:space="preserve">To stop, click the </w:t>
      </w:r>
      <w:r w:rsidRPr="00B63E86">
        <w:rPr>
          <w:b/>
          <w:sz w:val="28"/>
        </w:rPr>
        <w:t>stop</w:t>
      </w:r>
      <w:r w:rsidRPr="00B63E86">
        <w:rPr>
          <w:sz w:val="28"/>
        </w:rPr>
        <w:t xml:space="preserve"> button.</w:t>
      </w:r>
    </w:p>
    <w:p w:rsidR="00B63E86" w:rsidRDefault="00B63E86" w:rsidP="00675D6D">
      <w:pPr>
        <w:jc w:val="center"/>
        <w:rPr>
          <w:sz w:val="28"/>
        </w:rPr>
      </w:pPr>
    </w:p>
    <w:p w:rsidR="00B63E86" w:rsidRDefault="00B63E86" w:rsidP="00675D6D">
      <w:pPr>
        <w:jc w:val="center"/>
        <w:rPr>
          <w:sz w:val="28"/>
        </w:rPr>
      </w:pPr>
    </w:p>
    <w:p w:rsidR="00B63E86" w:rsidRDefault="00B63E86" w:rsidP="00675D6D">
      <w:pPr>
        <w:jc w:val="center"/>
        <w:rPr>
          <w:sz w:val="28"/>
        </w:rPr>
      </w:pPr>
    </w:p>
    <w:p w:rsidR="00B63E86" w:rsidRDefault="00B63E86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>
        <w:rPr>
          <w:sz w:val="40"/>
        </w:rPr>
        <w:lastRenderedPageBreak/>
        <w:t>KEY PRESS</w:t>
      </w:r>
    </w:p>
    <w:p w:rsidR="00B63E86" w:rsidRDefault="00B36AD2" w:rsidP="00B63E8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79290B">
            <wp:simplePos x="0" y="0"/>
            <wp:positionH relativeFrom="column">
              <wp:posOffset>2833490</wp:posOffset>
            </wp:positionH>
            <wp:positionV relativeFrom="paragraph">
              <wp:posOffset>3094990</wp:posOffset>
            </wp:positionV>
            <wp:extent cx="1676400" cy="3714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E86">
        <w:rPr>
          <w:noProof/>
        </w:rPr>
        <w:drawing>
          <wp:inline distT="0" distB="0" distL="0" distR="0" wp14:anchorId="65ACAF72" wp14:editId="4D6EB8CA">
            <wp:extent cx="4743450" cy="297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86" w:rsidRPr="00B63E86" w:rsidRDefault="00B36AD2" w:rsidP="00B36AD2">
      <w:pPr>
        <w:rPr>
          <w:sz w:val="28"/>
        </w:rPr>
      </w:pPr>
      <w:r>
        <w:rPr>
          <w:sz w:val="28"/>
        </w:rPr>
        <w:t xml:space="preserve">                                             </w:t>
      </w:r>
      <w:r w:rsidR="00B63E86" w:rsidRPr="00B63E86">
        <w:rPr>
          <w:sz w:val="28"/>
        </w:rPr>
        <w:t>Snap on a</w:t>
      </w:r>
      <w:r w:rsidRPr="00B36AD2">
        <w:rPr>
          <w:noProof/>
        </w:rPr>
        <w:t xml:space="preserve"> </w:t>
      </w:r>
    </w:p>
    <w:p w:rsidR="00B36AD2" w:rsidRDefault="00B36AD2" w:rsidP="00B63E86">
      <w:pPr>
        <w:jc w:val="center"/>
      </w:pPr>
    </w:p>
    <w:p w:rsidR="00B36AD2" w:rsidRDefault="00B36AD2" w:rsidP="00B63E86">
      <w:pPr>
        <w:jc w:val="center"/>
        <w:rPr>
          <w:sz w:val="28"/>
        </w:rPr>
      </w:pPr>
      <w:r w:rsidRPr="00B36AD2">
        <w:rPr>
          <w:sz w:val="28"/>
        </w:rPr>
        <w:t>Now press the space bar on your keyboard.</w:t>
      </w:r>
    </w:p>
    <w:p w:rsidR="00B36AD2" w:rsidRDefault="00B36AD2" w:rsidP="00B63E86">
      <w:pPr>
        <w:jc w:val="center"/>
        <w:rPr>
          <w:sz w:val="28"/>
        </w:rPr>
      </w:pPr>
    </w:p>
    <w:p w:rsidR="00B36AD2" w:rsidRDefault="00B36AD2" w:rsidP="00B63E8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F8815CC" wp14:editId="44E1ECC2">
            <wp:extent cx="1685925" cy="2114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D2" w:rsidRDefault="00B36AD2" w:rsidP="00B63E86">
      <w:pPr>
        <w:jc w:val="center"/>
        <w:rPr>
          <w:sz w:val="28"/>
        </w:rPr>
      </w:pPr>
      <w:r w:rsidRPr="00B36AD2">
        <w:rPr>
          <w:sz w:val="28"/>
        </w:rPr>
        <w:t>You can choose a different key from the pull-down menu</w:t>
      </w:r>
      <w:r>
        <w:rPr>
          <w:sz w:val="28"/>
        </w:rPr>
        <w:t>.</w:t>
      </w:r>
    </w:p>
    <w:p w:rsidR="00B36AD2" w:rsidRDefault="00B36AD2" w:rsidP="00B63E86">
      <w:pPr>
        <w:jc w:val="center"/>
        <w:rPr>
          <w:sz w:val="28"/>
        </w:rPr>
      </w:pPr>
    </w:p>
    <w:p w:rsidR="00A950DC" w:rsidRDefault="00A950DC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>
        <w:rPr>
          <w:sz w:val="40"/>
        </w:rPr>
        <w:lastRenderedPageBreak/>
        <w:t>ADD A SPRITE</w:t>
      </w:r>
    </w:p>
    <w:p w:rsidR="00547CE4" w:rsidRDefault="00547CE4" w:rsidP="00A950DC">
      <w:pPr>
        <w:jc w:val="center"/>
        <w:rPr>
          <w:sz w:val="28"/>
        </w:rPr>
      </w:pPr>
    </w:p>
    <w:p w:rsidR="00A950DC" w:rsidRPr="00A950DC" w:rsidRDefault="00A950DC" w:rsidP="00A950DC">
      <w:pPr>
        <w:jc w:val="center"/>
        <w:rPr>
          <w:sz w:val="28"/>
        </w:rPr>
      </w:pPr>
      <w:r w:rsidRPr="00A950DC">
        <w:rPr>
          <w:sz w:val="28"/>
        </w:rPr>
        <w:t xml:space="preserve">Each object in </w:t>
      </w:r>
      <w:r w:rsidRPr="00A950DC">
        <w:rPr>
          <w:b/>
          <w:sz w:val="28"/>
        </w:rPr>
        <w:t>Scratch</w:t>
      </w:r>
      <w:r w:rsidRPr="00A950DC">
        <w:rPr>
          <w:sz w:val="28"/>
        </w:rPr>
        <w:t xml:space="preserve"> is called a sprite.</w:t>
      </w:r>
    </w:p>
    <w:p w:rsidR="00A950DC" w:rsidRPr="00A950DC" w:rsidRDefault="00A950DC" w:rsidP="00A950DC">
      <w:pPr>
        <w:jc w:val="center"/>
      </w:pPr>
      <w:r>
        <w:rPr>
          <w:noProof/>
        </w:rPr>
        <w:drawing>
          <wp:inline distT="0" distB="0" distL="0" distR="0" wp14:anchorId="251B5C8D" wp14:editId="7E1DB967">
            <wp:extent cx="3200400" cy="3057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D2" w:rsidRPr="00A950DC" w:rsidRDefault="00A950DC" w:rsidP="00A950DC">
      <w:pPr>
        <w:pStyle w:val="ListParagraph"/>
        <w:numPr>
          <w:ilvl w:val="0"/>
          <w:numId w:val="16"/>
        </w:numPr>
        <w:rPr>
          <w:sz w:val="40"/>
        </w:rPr>
      </w:pPr>
      <w:r w:rsidRPr="00A950DC">
        <w:rPr>
          <w:sz w:val="24"/>
        </w:rPr>
        <w:t>To add a new sprite, click one of these buttons.</w:t>
      </w:r>
    </w:p>
    <w:p w:rsidR="00A950DC" w:rsidRDefault="00A950DC" w:rsidP="00A950DC">
      <w:pPr>
        <w:pStyle w:val="ListParagraph"/>
        <w:jc w:val="center"/>
        <w:rPr>
          <w:sz w:val="40"/>
        </w:rPr>
      </w:pPr>
      <w:r>
        <w:rPr>
          <w:noProof/>
        </w:rPr>
        <w:drawing>
          <wp:inline distT="0" distB="0" distL="0" distR="0" wp14:anchorId="55D8B188" wp14:editId="618D8F3D">
            <wp:extent cx="2657475" cy="1990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DC" w:rsidRDefault="00A950DC" w:rsidP="00A950DC">
      <w:pPr>
        <w:pStyle w:val="ListParagraph"/>
        <w:jc w:val="center"/>
        <w:rPr>
          <w:sz w:val="40"/>
        </w:rPr>
      </w:pPr>
    </w:p>
    <w:p w:rsidR="00A950DC" w:rsidRPr="00A950DC" w:rsidRDefault="00A950DC" w:rsidP="00A950DC">
      <w:pPr>
        <w:pStyle w:val="ListParagraph"/>
        <w:jc w:val="center"/>
        <w:rPr>
          <w:sz w:val="48"/>
        </w:rPr>
      </w:pPr>
      <w:r w:rsidRPr="00A950DC">
        <w:rPr>
          <w:sz w:val="28"/>
        </w:rPr>
        <w:t>Now you can tell the sprite what to do.</w:t>
      </w:r>
    </w:p>
    <w:p w:rsidR="00B63E86" w:rsidRPr="00B63E86" w:rsidRDefault="00B63E86" w:rsidP="00B63E86">
      <w:pPr>
        <w:jc w:val="center"/>
      </w:pPr>
    </w:p>
    <w:p w:rsidR="00B63E86" w:rsidRPr="00B63E86" w:rsidRDefault="00B63E86" w:rsidP="00675D6D">
      <w:pPr>
        <w:jc w:val="center"/>
        <w:rPr>
          <w:sz w:val="32"/>
        </w:rPr>
      </w:pPr>
    </w:p>
    <w:p w:rsidR="00A950DC" w:rsidRDefault="00A950DC" w:rsidP="00547CE4">
      <w:pPr>
        <w:pStyle w:val="Heading1"/>
        <w:shd w:val="clear" w:color="auto" w:fill="FEF0CD" w:themeFill="accent3" w:themeFillTint="33"/>
        <w:jc w:val="center"/>
        <w:rPr>
          <w:sz w:val="40"/>
        </w:rPr>
      </w:pPr>
      <w:r>
        <w:rPr>
          <w:sz w:val="40"/>
        </w:rPr>
        <w:lastRenderedPageBreak/>
        <w:t>EXPLORE</w:t>
      </w:r>
    </w:p>
    <w:p w:rsidR="00A950DC" w:rsidRPr="00B836C2" w:rsidRDefault="00B836C2" w:rsidP="00B836C2">
      <w:pPr>
        <w:ind w:left="72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D19B7D">
            <wp:simplePos x="0" y="0"/>
            <wp:positionH relativeFrom="column">
              <wp:posOffset>-297911</wp:posOffset>
            </wp:positionH>
            <wp:positionV relativeFrom="paragraph">
              <wp:posOffset>257534</wp:posOffset>
            </wp:positionV>
            <wp:extent cx="2581275" cy="136207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6C2" w:rsidRPr="007A7BD2" w:rsidRDefault="00B836C2" w:rsidP="00B836C2">
      <w:pPr>
        <w:ind w:left="4320"/>
        <w:jc w:val="center"/>
        <w:rPr>
          <w:b/>
          <w:color w:val="F272AE" w:themeColor="accent2" w:themeTint="99"/>
          <w:sz w:val="24"/>
          <w:u w:val="single"/>
        </w:rPr>
      </w:pPr>
      <w:r w:rsidRPr="007A7BD2">
        <w:rPr>
          <w:b/>
          <w:color w:val="F272AE" w:themeColor="accent2" w:themeTint="99"/>
          <w:sz w:val="24"/>
          <w:u w:val="single"/>
        </w:rPr>
        <w:t xml:space="preserve">ADD SOUND </w:t>
      </w:r>
    </w:p>
    <w:p w:rsidR="00B836C2" w:rsidRPr="00B836C2" w:rsidRDefault="00B836C2" w:rsidP="00B836C2">
      <w:pPr>
        <w:ind w:left="4320"/>
        <w:jc w:val="center"/>
        <w:rPr>
          <w:sz w:val="24"/>
        </w:rPr>
      </w:pPr>
      <w:r w:rsidRPr="00B836C2">
        <w:rPr>
          <w:sz w:val="24"/>
        </w:rPr>
        <w:t>Click the SOUNDS tab.</w:t>
      </w:r>
    </w:p>
    <w:p w:rsidR="00A950DC" w:rsidRDefault="00B836C2" w:rsidP="00B836C2">
      <w:pPr>
        <w:ind w:left="4320"/>
        <w:jc w:val="center"/>
        <w:rPr>
          <w:sz w:val="24"/>
        </w:rPr>
      </w:pPr>
      <w:r w:rsidRPr="00B836C2">
        <w:rPr>
          <w:sz w:val="24"/>
        </w:rPr>
        <w:t>You can Choose a sound</w:t>
      </w:r>
      <w:r w:rsidRPr="00B836C2">
        <w:rPr>
          <w:sz w:val="24"/>
        </w:rPr>
        <w:t>,</w:t>
      </w:r>
      <w:r w:rsidRPr="00B836C2">
        <w:rPr>
          <w:sz w:val="24"/>
        </w:rPr>
        <w:t xml:space="preserve"> </w:t>
      </w:r>
      <w:proofErr w:type="gramStart"/>
      <w:r>
        <w:rPr>
          <w:sz w:val="24"/>
        </w:rPr>
        <w:t>R</w:t>
      </w:r>
      <w:r w:rsidRPr="00B836C2">
        <w:rPr>
          <w:sz w:val="24"/>
        </w:rPr>
        <w:t>ecord</w:t>
      </w:r>
      <w:proofErr w:type="gramEnd"/>
      <w:r w:rsidRPr="00B836C2">
        <w:rPr>
          <w:sz w:val="24"/>
        </w:rPr>
        <w:t xml:space="preserve"> your own </w:t>
      </w:r>
      <w:r w:rsidRPr="00B836C2">
        <w:rPr>
          <w:sz w:val="24"/>
        </w:rPr>
        <w:t>o</w:t>
      </w:r>
      <w:r w:rsidRPr="00B836C2">
        <w:rPr>
          <w:sz w:val="24"/>
        </w:rPr>
        <w:t>r Import a sound file.</w:t>
      </w:r>
    </w:p>
    <w:p w:rsidR="00B836C2" w:rsidRDefault="00B836C2" w:rsidP="00B836C2">
      <w:pPr>
        <w:ind w:left="4320"/>
        <w:jc w:val="center"/>
        <w:rPr>
          <w:sz w:val="24"/>
        </w:rPr>
      </w:pPr>
    </w:p>
    <w:p w:rsidR="00B836C2" w:rsidRDefault="00B836C2" w:rsidP="00B836C2">
      <w:pPr>
        <w:ind w:left="4320"/>
        <w:jc w:val="center"/>
        <w:rPr>
          <w:sz w:val="24"/>
        </w:rPr>
      </w:pPr>
    </w:p>
    <w:p w:rsidR="00B836C2" w:rsidRDefault="00B836C2" w:rsidP="00B836C2">
      <w:pPr>
        <w:ind w:left="4320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722980">
            <wp:simplePos x="0" y="0"/>
            <wp:positionH relativeFrom="column">
              <wp:posOffset>-298174</wp:posOffset>
            </wp:positionH>
            <wp:positionV relativeFrom="paragraph">
              <wp:posOffset>232889</wp:posOffset>
            </wp:positionV>
            <wp:extent cx="2609850" cy="191452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6C2" w:rsidRPr="007A7BD2" w:rsidRDefault="00B836C2" w:rsidP="00B836C2">
      <w:pPr>
        <w:ind w:left="4320" w:firstLine="270"/>
        <w:jc w:val="center"/>
        <w:rPr>
          <w:b/>
          <w:color w:val="F272AE" w:themeColor="accent2" w:themeTint="99"/>
          <w:sz w:val="24"/>
          <w:u w:val="single"/>
        </w:rPr>
      </w:pPr>
      <w:r w:rsidRPr="007A7BD2">
        <w:rPr>
          <w:b/>
          <w:color w:val="F272AE" w:themeColor="accent2" w:themeTint="99"/>
          <w:sz w:val="24"/>
          <w:u w:val="single"/>
        </w:rPr>
        <w:t>CHANGE COSTUMES</w:t>
      </w:r>
    </w:p>
    <w:p w:rsidR="00B836C2" w:rsidRPr="00B836C2" w:rsidRDefault="00B836C2" w:rsidP="00B836C2">
      <w:pPr>
        <w:ind w:left="4320"/>
        <w:jc w:val="center"/>
        <w:rPr>
          <w:sz w:val="24"/>
        </w:rPr>
      </w:pPr>
      <w:r w:rsidRPr="00B836C2">
        <w:rPr>
          <w:sz w:val="24"/>
        </w:rPr>
        <w:t xml:space="preserve"> Each sprite can have more than one costume. </w:t>
      </w:r>
    </w:p>
    <w:p w:rsidR="00B836C2" w:rsidRPr="00B836C2" w:rsidRDefault="00B836C2" w:rsidP="00B836C2">
      <w:pPr>
        <w:ind w:left="4320"/>
        <w:jc w:val="center"/>
        <w:rPr>
          <w:sz w:val="28"/>
        </w:rPr>
      </w:pPr>
      <w:r w:rsidRPr="00B836C2">
        <w:rPr>
          <w:sz w:val="24"/>
        </w:rPr>
        <w:t>To change the current costume, click the COSTUMES tab. Then click on a different costume for the sprite.</w:t>
      </w:r>
    </w:p>
    <w:p w:rsidR="00675D6D" w:rsidRPr="00675D6D" w:rsidRDefault="00675D6D" w:rsidP="00675D6D">
      <w:pPr>
        <w:jc w:val="center"/>
        <w:rPr>
          <w:i/>
          <w:sz w:val="28"/>
        </w:rPr>
      </w:pPr>
    </w:p>
    <w:p w:rsidR="00675D6D" w:rsidRPr="009E05DF" w:rsidRDefault="00675D6D" w:rsidP="00B836C2">
      <w:pPr>
        <w:ind w:left="5040"/>
        <w:jc w:val="center"/>
        <w:rPr>
          <w:sz w:val="36"/>
        </w:rPr>
      </w:pPr>
    </w:p>
    <w:p w:rsidR="00B836C2" w:rsidRPr="00B836C2" w:rsidRDefault="00B836C2" w:rsidP="00B836C2">
      <w:pPr>
        <w:ind w:left="5040"/>
        <w:jc w:val="center"/>
        <w:rPr>
          <w:b/>
          <w:sz w:val="24"/>
          <w:u w:val="single"/>
        </w:rPr>
      </w:pPr>
      <w:r w:rsidRPr="007A7BD2">
        <w:rPr>
          <w:noProof/>
          <w:color w:val="F272AE" w:themeColor="accent2" w:themeTint="99"/>
        </w:rPr>
        <w:drawing>
          <wp:anchor distT="0" distB="0" distL="114300" distR="114300" simplePos="0" relativeHeight="251662336" behindDoc="1" locked="0" layoutInCell="1" allowOverlap="1" wp14:anchorId="741DF05E">
            <wp:simplePos x="0" y="0"/>
            <wp:positionH relativeFrom="column">
              <wp:posOffset>-260014</wp:posOffset>
            </wp:positionH>
            <wp:positionV relativeFrom="paragraph">
              <wp:posOffset>97898</wp:posOffset>
            </wp:positionV>
            <wp:extent cx="2571750" cy="15525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7BD2">
        <w:rPr>
          <w:b/>
          <w:color w:val="F272AE" w:themeColor="accent2" w:themeTint="99"/>
          <w:sz w:val="24"/>
          <w:u w:val="single"/>
        </w:rPr>
        <w:t>ANIMATE</w:t>
      </w:r>
      <w:r w:rsidRPr="007A7BD2">
        <w:rPr>
          <w:b/>
          <w:color w:val="F272AE" w:themeColor="accent2" w:themeTint="99"/>
          <w:sz w:val="24"/>
          <w:u w:val="single"/>
        </w:rPr>
        <w:t xml:space="preserve"> </w:t>
      </w:r>
    </w:p>
    <w:p w:rsidR="00B836C2" w:rsidRPr="00B836C2" w:rsidRDefault="00B836C2" w:rsidP="00B836C2">
      <w:pPr>
        <w:ind w:left="5040"/>
        <w:jc w:val="center"/>
        <w:rPr>
          <w:sz w:val="24"/>
        </w:rPr>
      </w:pPr>
      <w:r w:rsidRPr="00B836C2">
        <w:rPr>
          <w:sz w:val="24"/>
        </w:rPr>
        <w:t>You can animate a sprite by switching between costumes.</w:t>
      </w:r>
    </w:p>
    <w:p w:rsidR="009E05DF" w:rsidRPr="00B836C2" w:rsidRDefault="00B836C2" w:rsidP="00B836C2">
      <w:pPr>
        <w:ind w:left="5040"/>
        <w:jc w:val="center"/>
        <w:rPr>
          <w:sz w:val="24"/>
        </w:rPr>
      </w:pPr>
      <w:r w:rsidRPr="00B836C2">
        <w:rPr>
          <w:sz w:val="24"/>
        </w:rPr>
        <w:t xml:space="preserve"> Click the SCRIPTS tab. Create a script that switches between costumes.</w:t>
      </w:r>
    </w:p>
    <w:p w:rsidR="00B836C2" w:rsidRDefault="00B836C2">
      <w:pPr>
        <w:ind w:left="5040" w:firstLine="720"/>
        <w:rPr>
          <w:sz w:val="28"/>
        </w:rPr>
      </w:pPr>
    </w:p>
    <w:p w:rsidR="00B836C2" w:rsidRPr="00B836C2" w:rsidRDefault="00B836C2" w:rsidP="00B836C2">
      <w:pPr>
        <w:pStyle w:val="ListParagraph"/>
        <w:numPr>
          <w:ilvl w:val="0"/>
          <w:numId w:val="16"/>
        </w:numPr>
        <w:jc w:val="center"/>
        <w:rPr>
          <w:b/>
          <w:sz w:val="40"/>
          <w:u w:val="single"/>
        </w:rPr>
      </w:pPr>
      <w:r w:rsidRPr="00B836C2">
        <w:rPr>
          <w:sz w:val="28"/>
        </w:rPr>
        <w:t>To find out more, click</w:t>
      </w:r>
      <w:r w:rsidRPr="00B836C2">
        <w:rPr>
          <w:sz w:val="28"/>
        </w:rPr>
        <w:t xml:space="preserve"> </w:t>
      </w:r>
      <w:r w:rsidRPr="00B836C2">
        <w:rPr>
          <w:b/>
          <w:sz w:val="28"/>
        </w:rPr>
        <w:t>HELP</w:t>
      </w:r>
      <w:r w:rsidRPr="00B836C2">
        <w:rPr>
          <w:sz w:val="28"/>
        </w:rPr>
        <w:t xml:space="preserve"> or go to </w:t>
      </w:r>
      <w:r w:rsidRPr="00B836C2">
        <w:rPr>
          <w:sz w:val="28"/>
          <w:u w:val="single"/>
        </w:rPr>
        <w:t>http://scratch.mit.edu/help</w:t>
      </w:r>
    </w:p>
    <w:sectPr w:rsidR="00B836C2" w:rsidRPr="00B836C2" w:rsidSect="00547CE4">
      <w:footerReference w:type="default" r:id="rId33"/>
      <w:pgSz w:w="12240" w:h="15840"/>
      <w:pgMar w:top="1728" w:right="1800" w:bottom="1440" w:left="1800" w:header="720" w:footer="720" w:gutter="0"/>
      <w:pgBorders w:offsetFrom="page">
        <w:top w:val="single" w:sz="18" w:space="24" w:color="FED36B" w:themeColor="accent3" w:themeTint="99"/>
        <w:left w:val="single" w:sz="18" w:space="24" w:color="FED36B" w:themeColor="accent3" w:themeTint="99"/>
        <w:bottom w:val="single" w:sz="18" w:space="24" w:color="FED36B" w:themeColor="accent3" w:themeTint="99"/>
        <w:right w:val="single" w:sz="18" w:space="24" w:color="FED36B" w:themeColor="accent3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73F" w:rsidRDefault="00A8373F" w:rsidP="00C6554A">
      <w:pPr>
        <w:spacing w:before="0" w:after="0" w:line="240" w:lineRule="auto"/>
      </w:pPr>
      <w:r>
        <w:separator/>
      </w:r>
    </w:p>
  </w:endnote>
  <w:endnote w:type="continuationSeparator" w:id="0">
    <w:p w:rsidR="00A8373F" w:rsidRDefault="00A8373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73F" w:rsidRDefault="00A8373F" w:rsidP="00C6554A">
      <w:pPr>
        <w:spacing w:before="0" w:after="0" w:line="240" w:lineRule="auto"/>
      </w:pPr>
      <w:r>
        <w:separator/>
      </w:r>
    </w:p>
  </w:footnote>
  <w:footnote w:type="continuationSeparator" w:id="0">
    <w:p w:rsidR="00A8373F" w:rsidRDefault="00A8373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02474F"/>
    <w:multiLevelType w:val="hybridMultilevel"/>
    <w:tmpl w:val="B9744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AB03BB9"/>
    <w:multiLevelType w:val="hybridMultilevel"/>
    <w:tmpl w:val="D982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867EF3"/>
    <w:multiLevelType w:val="hybridMultilevel"/>
    <w:tmpl w:val="38DA7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06D17"/>
    <w:multiLevelType w:val="hybridMultilevel"/>
    <w:tmpl w:val="BFE66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6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62"/>
    <w:rsid w:val="000A52B2"/>
    <w:rsid w:val="002554CD"/>
    <w:rsid w:val="00293B83"/>
    <w:rsid w:val="002B4294"/>
    <w:rsid w:val="00333D0D"/>
    <w:rsid w:val="003F0286"/>
    <w:rsid w:val="004C049F"/>
    <w:rsid w:val="005000E2"/>
    <w:rsid w:val="00547CE4"/>
    <w:rsid w:val="00675D6D"/>
    <w:rsid w:val="006A3CE7"/>
    <w:rsid w:val="00727062"/>
    <w:rsid w:val="007A7BD2"/>
    <w:rsid w:val="009E05DF"/>
    <w:rsid w:val="00A8373F"/>
    <w:rsid w:val="00A950DC"/>
    <w:rsid w:val="00B36AD2"/>
    <w:rsid w:val="00B63E86"/>
    <w:rsid w:val="00B836C2"/>
    <w:rsid w:val="00C6554A"/>
    <w:rsid w:val="00E85B4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5FEAB"/>
  <w15:chartTrackingRefBased/>
  <w15:docId w15:val="{2B8F85E1-5783-4AEB-AD0D-7FF24BE7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a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127</TotalTime>
  <Pages>10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Tariq</dc:creator>
  <cp:keywords/>
  <dc:description/>
  <cp:lastModifiedBy>Bassam Tariq</cp:lastModifiedBy>
  <cp:revision>3</cp:revision>
  <dcterms:created xsi:type="dcterms:W3CDTF">2019-11-28T04:06:00Z</dcterms:created>
  <dcterms:modified xsi:type="dcterms:W3CDTF">2019-11-28T06:13:00Z</dcterms:modified>
</cp:coreProperties>
</file>